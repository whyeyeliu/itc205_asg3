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91603D" w:rsidRDefault="00854751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C03ACC">
        <w:rPr>
          <w:rFonts w:ascii="Arial" w:hAnsi="Arial"/>
          <w:b/>
          <w:sz w:val="24"/>
          <w:szCs w:val="24"/>
        </w:rPr>
        <w:t>“</w:t>
      </w:r>
      <w:r w:rsidR="00C03ACC">
        <w:rPr>
          <w:rFonts w:ascii="Arial" w:hAnsi="Arial"/>
          <w:b/>
          <w:color w:val="0000FF"/>
          <w:sz w:val="24"/>
          <w:szCs w:val="24"/>
        </w:rPr>
        <w:t>Happy Day” test:</w:t>
      </w:r>
    </w:p>
    <w:p w:rsidR="00854751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2C675F" w:rsidRDefault="00854751" w:rsidP="0091603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Evaluates the system under happy day conditions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</w:p>
    <w:p w:rsidR="00854751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854751" w:rsidRPr="00854751" w:rsidRDefault="00854751" w:rsidP="0085475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class exists</w:t>
      </w:r>
    </w:p>
    <w:p w:rsidR="00854751" w:rsidRPr="00854751" w:rsidRDefault="00854751" w:rsidP="0028301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memberDAO, loanDAO</w:t>
      </w:r>
      <w:r w:rsidRPr="00854751">
        <w:rPr>
          <w:rFonts w:ascii="Arial" w:hAnsi="Arial"/>
          <w:sz w:val="20"/>
        </w:rPr>
        <w:t>.</w:t>
      </w:r>
      <w:r w:rsidRPr="00854751">
        <w:rPr>
          <w:rFonts w:ascii="Arial" w:hAnsi="Arial"/>
          <w:sz w:val="20"/>
        </w:rPr>
        <w:tab/>
        <w:t>bookDAO, display, cardReader, scanner, printer all exist</w:t>
      </w:r>
    </w:p>
    <w:p w:rsidR="00854751" w:rsidRDefault="00854751" w:rsidP="00896BD9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added as listener to cardReader and scanner</w:t>
      </w:r>
    </w:p>
    <w:p w:rsidR="00854751" w:rsidRDefault="002C675F" w:rsidP="002C675F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BorrowBookCTL state == CREATED</w:t>
      </w:r>
    </w:p>
    <w:p w:rsidR="002C675F" w:rsidRDefault="002C675F" w:rsidP="002C675F">
      <w:pPr>
        <w:pStyle w:val="bp"/>
        <w:spacing w:before="0" w:after="0"/>
        <w:ind w:left="780"/>
        <w:rPr>
          <w:rFonts w:ascii="Arial" w:hAnsi="Arial"/>
          <w:sz w:val="20"/>
        </w:rPr>
      </w:pPr>
    </w:p>
    <w:p w:rsidR="002C675F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2C675F" w:rsidRP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Main Menu is displayed</w:t>
      </w:r>
    </w:p>
    <w:p w:rsidR="002C675F" w:rsidRP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All pending loans are committed and recorded</w:t>
      </w:r>
    </w:p>
    <w:p w:rsidR="002C675F" w:rsidRP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Loan slip of committed loans printed</w:t>
      </w:r>
    </w:p>
    <w:p w:rsid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cardReader is disable</w:t>
      </w:r>
    </w:p>
    <w:p w:rsid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scanner is disabled</w:t>
      </w:r>
    </w:p>
    <w:p w:rsidR="002C675F" w:rsidRPr="002C675F" w:rsidRDefault="002C675F" w:rsidP="002C675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BorrowBookCTL state == COMPLETED</w:t>
      </w:r>
    </w:p>
    <w:p w:rsidR="00B468D4" w:rsidRPr="0091603D" w:rsidRDefault="00B468D4" w:rsidP="002C675F">
      <w:pPr>
        <w:pStyle w:val="bp"/>
        <w:spacing w:before="0" w:after="0"/>
        <w:rPr>
          <w:rFonts w:ascii="Arial" w:hAnsi="Arial"/>
          <w:sz w:val="20"/>
        </w:rPr>
      </w:pPr>
    </w:p>
    <w:p w:rsidR="00B468D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0A291E" w:rsidRDefault="000A291E" w:rsidP="000A291E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Member entity and DAO objects</w:t>
      </w:r>
    </w:p>
    <w:p w:rsidR="000A291E" w:rsidRDefault="000A291E" w:rsidP="000A291E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Book entity and DAO objects</w:t>
      </w:r>
    </w:p>
    <w:p w:rsidR="000A291E" w:rsidRPr="0091603D" w:rsidRDefault="000A291E" w:rsidP="000A291E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Loan DAO object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3F4981" w:rsidRPr="0091603D" w:rsidRDefault="00E72ACD" w:rsidP="003F4981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2</w:t>
      </w:r>
      <w:r w:rsidR="003F4981" w:rsidRPr="0091603D">
        <w:rPr>
          <w:rFonts w:ascii="Arial" w:hAnsi="Arial"/>
          <w:b/>
          <w:sz w:val="24"/>
          <w:szCs w:val="24"/>
        </w:rPr>
        <w:t xml:space="preserve"> </w:t>
      </w:r>
      <w:r w:rsidR="003F4981">
        <w:rPr>
          <w:rFonts w:ascii="Arial" w:hAnsi="Arial"/>
          <w:b/>
          <w:sz w:val="24"/>
          <w:szCs w:val="24"/>
        </w:rPr>
        <w:t>–</w:t>
      </w:r>
      <w:r w:rsidR="003F4981" w:rsidRPr="0091603D">
        <w:rPr>
          <w:rFonts w:ascii="Arial" w:hAnsi="Arial"/>
          <w:b/>
          <w:sz w:val="24"/>
          <w:szCs w:val="24"/>
        </w:rPr>
        <w:t xml:space="preserve"> </w:t>
      </w:r>
      <w:r w:rsidR="00C03ACC">
        <w:rPr>
          <w:rFonts w:ascii="Arial" w:hAnsi="Arial"/>
          <w:b/>
          <w:color w:val="0000FF"/>
          <w:sz w:val="24"/>
          <w:szCs w:val="24"/>
        </w:rPr>
        <w:t>“Happy Day” but reject loan test</w:t>
      </w:r>
    </w:p>
    <w:p w:rsidR="003F4981" w:rsidRDefault="003F4981" w:rsidP="003F49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3F4981" w:rsidRDefault="00C03ACC" w:rsidP="003F4981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Evaluates system behavior when pending loans are rejected</w:t>
      </w:r>
    </w:p>
    <w:p w:rsidR="003F4981" w:rsidRPr="0091603D" w:rsidRDefault="003F4981" w:rsidP="003F4981">
      <w:pPr>
        <w:pStyle w:val="bp"/>
        <w:spacing w:before="0" w:after="0"/>
        <w:rPr>
          <w:rFonts w:ascii="Arial" w:hAnsi="Arial"/>
          <w:sz w:val="20"/>
        </w:rPr>
      </w:pPr>
    </w:p>
    <w:p w:rsidR="003F4981" w:rsidRDefault="003F4981" w:rsidP="003F49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3F4981" w:rsidRPr="00854751" w:rsidRDefault="003F4981" w:rsidP="003F49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class exists</w:t>
      </w:r>
    </w:p>
    <w:p w:rsidR="003F4981" w:rsidRPr="00854751" w:rsidRDefault="003F4981" w:rsidP="003F49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memberDAO, loanDAO.</w:t>
      </w:r>
      <w:r w:rsidRPr="00854751">
        <w:rPr>
          <w:rFonts w:ascii="Arial" w:hAnsi="Arial"/>
          <w:sz w:val="20"/>
        </w:rPr>
        <w:tab/>
        <w:t>bookDAO, display, cardReader, scanner, printer all exist</w:t>
      </w:r>
    </w:p>
    <w:p w:rsidR="003F4981" w:rsidRDefault="003F4981" w:rsidP="003F49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added as listener to cardReader and scanner</w:t>
      </w:r>
    </w:p>
    <w:p w:rsidR="003F4981" w:rsidRDefault="003F4981" w:rsidP="003F4981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BorrowBookCTL state == CREATED</w:t>
      </w:r>
    </w:p>
    <w:p w:rsidR="003F4981" w:rsidRDefault="003F4981" w:rsidP="003F4981">
      <w:pPr>
        <w:pStyle w:val="bp"/>
        <w:spacing w:before="0" w:after="0"/>
        <w:ind w:left="780"/>
        <w:rPr>
          <w:rFonts w:ascii="Arial" w:hAnsi="Arial"/>
          <w:sz w:val="20"/>
        </w:rPr>
      </w:pPr>
    </w:p>
    <w:p w:rsidR="003F4981" w:rsidRDefault="003F4981" w:rsidP="003F4981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 xml:space="preserve">Scanning panel of BorrowBookUI displayed </w:t>
      </w:r>
    </w:p>
    <w:p w:rsidR="003F4981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 xml:space="preserve">Borrower details displayed 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>Existing loan details displayed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</w:t>
      </w:r>
      <w:r w:rsidRPr="00C770CF">
        <w:rPr>
          <w:rFonts w:ascii="Arial" w:hAnsi="Arial"/>
          <w:sz w:val="20"/>
        </w:rPr>
        <w:t>ending loan list is empty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</w:t>
      </w:r>
      <w:r w:rsidRPr="00C770CF">
        <w:rPr>
          <w:rFonts w:ascii="Arial" w:hAnsi="Arial"/>
          <w:sz w:val="20"/>
        </w:rPr>
        <w:t>can count == number of existing loans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>Cancel button enabled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>cardReader is disabled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>scanner is enabled</w:t>
      </w:r>
    </w:p>
    <w:p w:rsidR="00C770CF" w:rsidRDefault="00C770CF" w:rsidP="00C770C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 w:rsidRPr="00C770CF">
        <w:rPr>
          <w:rFonts w:ascii="Arial" w:hAnsi="Arial"/>
          <w:sz w:val="20"/>
        </w:rPr>
        <w:t>BorrowBookCTL state == SCANNING_BOOKS</w:t>
      </w:r>
    </w:p>
    <w:p w:rsidR="00C770CF" w:rsidRPr="0091603D" w:rsidRDefault="00C770CF" w:rsidP="00C770CF">
      <w:pPr>
        <w:pStyle w:val="bp"/>
        <w:spacing w:before="0" w:after="0"/>
        <w:ind w:left="780"/>
        <w:rPr>
          <w:rFonts w:ascii="Arial" w:hAnsi="Arial"/>
          <w:sz w:val="20"/>
        </w:rPr>
      </w:pPr>
    </w:p>
    <w:p w:rsidR="003F4981" w:rsidRDefault="003F4981" w:rsidP="003F4981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3F4981" w:rsidRDefault="003F4981" w:rsidP="003F4981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Member entity and DAO objects</w:t>
      </w:r>
    </w:p>
    <w:p w:rsidR="003F4981" w:rsidRDefault="003F4981" w:rsidP="003F4981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Book entity and DAO objects</w:t>
      </w:r>
    </w:p>
    <w:p w:rsidR="003F4981" w:rsidRPr="0091603D" w:rsidRDefault="003F4981" w:rsidP="003F4981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Loan DAO object</w:t>
      </w:r>
    </w:p>
    <w:p w:rsidR="00B468D4" w:rsidRDefault="00B468D4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E72ACD" w:rsidRPr="0091603D" w:rsidRDefault="00E72ACD" w:rsidP="00E72A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 w:rsidR="00E95509">
        <w:rPr>
          <w:rFonts w:ascii="Arial" w:hAnsi="Arial"/>
          <w:b/>
          <w:color w:val="0000FF"/>
          <w:sz w:val="24"/>
          <w:szCs w:val="24"/>
        </w:rPr>
        <w:t>Overdue loans</w:t>
      </w:r>
      <w:r>
        <w:rPr>
          <w:rFonts w:ascii="Arial" w:hAnsi="Arial"/>
          <w:b/>
          <w:color w:val="0000FF"/>
          <w:sz w:val="24"/>
          <w:szCs w:val="24"/>
        </w:rPr>
        <w:t xml:space="preserve"> test</w:t>
      </w:r>
    </w:p>
    <w:p w:rsidR="00E72ACD" w:rsidRDefault="00E72ACD" w:rsidP="00E72A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E72ACD" w:rsidRDefault="00E72ACD" w:rsidP="00E72ACD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Evaluates system behavior when </w:t>
      </w:r>
      <w:r w:rsidR="00BA7CA4">
        <w:rPr>
          <w:rFonts w:ascii="Arial" w:hAnsi="Arial"/>
          <w:sz w:val="20"/>
        </w:rPr>
        <w:t xml:space="preserve">member </w:t>
      </w:r>
      <w:r w:rsidR="00E95509">
        <w:rPr>
          <w:rFonts w:ascii="Arial" w:hAnsi="Arial"/>
          <w:sz w:val="20"/>
        </w:rPr>
        <w:t>has overdue loans</w:t>
      </w:r>
    </w:p>
    <w:p w:rsidR="00E72ACD" w:rsidRPr="0091603D" w:rsidRDefault="00E72ACD" w:rsidP="00E72ACD">
      <w:pPr>
        <w:pStyle w:val="bp"/>
        <w:spacing w:before="0" w:after="0"/>
        <w:rPr>
          <w:rFonts w:ascii="Arial" w:hAnsi="Arial"/>
          <w:sz w:val="20"/>
        </w:rPr>
      </w:pPr>
    </w:p>
    <w:p w:rsidR="00E72ACD" w:rsidRDefault="00E72ACD" w:rsidP="00E72A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E72ACD" w:rsidRPr="00854751" w:rsidRDefault="00E72ACD" w:rsidP="00E72AC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class exists</w:t>
      </w:r>
    </w:p>
    <w:p w:rsidR="00E72ACD" w:rsidRPr="00854751" w:rsidRDefault="00E72ACD" w:rsidP="00E72AC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memberDAO, loanDAO.</w:t>
      </w:r>
      <w:r w:rsidRPr="00854751">
        <w:rPr>
          <w:rFonts w:ascii="Arial" w:hAnsi="Arial"/>
          <w:sz w:val="20"/>
        </w:rPr>
        <w:tab/>
        <w:t>bookDAO, display, cardReader, scanner, printer all exist</w:t>
      </w:r>
    </w:p>
    <w:p w:rsidR="00E72ACD" w:rsidRDefault="00E72ACD" w:rsidP="00E72AC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added as listener to cardReader and scanner</w:t>
      </w:r>
    </w:p>
    <w:p w:rsidR="00E72ACD" w:rsidRDefault="00E72ACD" w:rsidP="00E72AC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BorrowBookCTL state == CREATED</w:t>
      </w:r>
    </w:p>
    <w:p w:rsidR="00E72ACD" w:rsidRDefault="00E72ACD" w:rsidP="00E72ACD">
      <w:pPr>
        <w:pStyle w:val="bp"/>
        <w:spacing w:before="0" w:after="0"/>
        <w:ind w:left="780"/>
        <w:rPr>
          <w:rFonts w:ascii="Arial" w:hAnsi="Arial"/>
          <w:sz w:val="20"/>
        </w:rPr>
      </w:pPr>
    </w:p>
    <w:p w:rsidR="00E72ACD" w:rsidRDefault="00E72ACD" w:rsidP="00E72A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E72ACD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Restricted panel of BorrowBookUI displayed</w:t>
      </w:r>
    </w:p>
    <w:p w:rsidR="00E95509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Cancel button enabled</w:t>
      </w:r>
    </w:p>
    <w:p w:rsidR="00E95509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cardReader is disabled</w:t>
      </w:r>
    </w:p>
    <w:p w:rsidR="00E95509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scanner is disabled</w:t>
      </w:r>
    </w:p>
    <w:p w:rsidR="00E95509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Pr="00E95509">
        <w:rPr>
          <w:rFonts w:ascii="Arial" w:hAnsi="Arial"/>
          <w:sz w:val="20"/>
        </w:rPr>
        <w:t>xisting loans displayed</w:t>
      </w:r>
    </w:p>
    <w:p w:rsidR="00E95509" w:rsidRDefault="00E95509" w:rsidP="00E95509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fine message displayed if relevant</w:t>
      </w:r>
    </w:p>
    <w:p w:rsidR="00E95509" w:rsidRPr="005D7CF6" w:rsidRDefault="00265E6C" w:rsidP="003D1D42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O</w:t>
      </w:r>
      <w:bookmarkStart w:id="0" w:name="_GoBack"/>
      <w:bookmarkEnd w:id="0"/>
      <w:r w:rsidR="005D7CF6" w:rsidRPr="005D7CF6">
        <w:rPr>
          <w:rFonts w:ascii="Arial" w:hAnsi="Arial"/>
          <w:sz w:val="20"/>
        </w:rPr>
        <w:t>verdue message displayed</w:t>
      </w:r>
    </w:p>
    <w:p w:rsidR="00E95509" w:rsidRPr="0091603D" w:rsidRDefault="00E95509" w:rsidP="00E95509">
      <w:pPr>
        <w:pStyle w:val="bp"/>
        <w:spacing w:before="0" w:after="0"/>
        <w:rPr>
          <w:rFonts w:ascii="Arial" w:hAnsi="Arial"/>
          <w:sz w:val="20"/>
        </w:rPr>
      </w:pPr>
    </w:p>
    <w:p w:rsidR="00E72ACD" w:rsidRDefault="00E72ACD" w:rsidP="00E72AC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E72ACD" w:rsidRDefault="00E72ACD" w:rsidP="00E72A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Member entity and DAO objects</w:t>
      </w:r>
    </w:p>
    <w:p w:rsidR="00E72ACD" w:rsidRDefault="00E72ACD" w:rsidP="00E72A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Book entity and DAO objects</w:t>
      </w:r>
    </w:p>
    <w:p w:rsidR="00E72ACD" w:rsidRPr="0091603D" w:rsidRDefault="00E72ACD" w:rsidP="00E72A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Loan DAO object</w:t>
      </w:r>
    </w:p>
    <w:p w:rsidR="00E72ACD" w:rsidRDefault="00E72AC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D7CF6" w:rsidRPr="0091603D" w:rsidRDefault="005D7CF6" w:rsidP="005D7CF6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3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At loan limit</w:t>
      </w:r>
      <w:r>
        <w:rPr>
          <w:rFonts w:ascii="Arial" w:hAnsi="Arial"/>
          <w:b/>
          <w:color w:val="0000FF"/>
          <w:sz w:val="24"/>
          <w:szCs w:val="24"/>
        </w:rPr>
        <w:t xml:space="preserve"> test</w:t>
      </w:r>
    </w:p>
    <w:p w:rsidR="005D7CF6" w:rsidRDefault="005D7CF6" w:rsidP="005D7CF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</w:p>
    <w:p w:rsidR="005D7CF6" w:rsidRDefault="005D7CF6" w:rsidP="005D7CF6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Evaluates system behavior when member </w:t>
      </w:r>
      <w:r>
        <w:rPr>
          <w:rFonts w:ascii="Arial" w:hAnsi="Arial"/>
          <w:sz w:val="20"/>
        </w:rPr>
        <w:t>is at loan limit</w:t>
      </w:r>
    </w:p>
    <w:p w:rsidR="005D7CF6" w:rsidRPr="0091603D" w:rsidRDefault="005D7CF6" w:rsidP="005D7CF6">
      <w:pPr>
        <w:pStyle w:val="bp"/>
        <w:spacing w:before="0" w:after="0"/>
        <w:rPr>
          <w:rFonts w:ascii="Arial" w:hAnsi="Arial"/>
          <w:sz w:val="20"/>
        </w:rPr>
      </w:pPr>
    </w:p>
    <w:p w:rsidR="005D7CF6" w:rsidRDefault="005D7CF6" w:rsidP="005D7CF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</w:p>
    <w:p w:rsidR="005D7CF6" w:rsidRPr="00854751" w:rsidRDefault="005D7CF6" w:rsidP="005D7CF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class exists</w:t>
      </w:r>
    </w:p>
    <w:p w:rsidR="005D7CF6" w:rsidRPr="00854751" w:rsidRDefault="005D7CF6" w:rsidP="005D7CF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memberDAO, loanDAO.</w:t>
      </w:r>
      <w:r w:rsidRPr="00854751">
        <w:rPr>
          <w:rFonts w:ascii="Arial" w:hAnsi="Arial"/>
          <w:sz w:val="20"/>
        </w:rPr>
        <w:tab/>
        <w:t>bookDAO, display, cardReader, scanner, printer all exist</w:t>
      </w:r>
    </w:p>
    <w:p w:rsidR="005D7CF6" w:rsidRDefault="005D7CF6" w:rsidP="005D7CF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854751">
        <w:rPr>
          <w:rFonts w:ascii="Arial" w:hAnsi="Arial"/>
          <w:sz w:val="20"/>
        </w:rPr>
        <w:t>BorrowBookCTL added as listener to cardReader and scanner</w:t>
      </w:r>
    </w:p>
    <w:p w:rsidR="005D7CF6" w:rsidRDefault="005D7CF6" w:rsidP="005D7CF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2C675F">
        <w:rPr>
          <w:rFonts w:ascii="Arial" w:hAnsi="Arial"/>
          <w:sz w:val="20"/>
        </w:rPr>
        <w:t>BorrowBookCTL state == CREATED</w:t>
      </w:r>
    </w:p>
    <w:p w:rsidR="005D7CF6" w:rsidRDefault="005D7CF6" w:rsidP="005D7CF6">
      <w:pPr>
        <w:pStyle w:val="bp"/>
        <w:spacing w:before="0" w:after="0"/>
        <w:ind w:left="780"/>
        <w:rPr>
          <w:rFonts w:ascii="Arial" w:hAnsi="Arial"/>
          <w:sz w:val="20"/>
        </w:rPr>
      </w:pPr>
    </w:p>
    <w:p w:rsidR="005D7CF6" w:rsidRDefault="005D7CF6" w:rsidP="005D7CF6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Restricted panel of BorrowBookUI displayed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Cancel button enabled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cardReader is disabled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 w:rsidRPr="00E95509">
        <w:rPr>
          <w:rFonts w:ascii="Arial" w:hAnsi="Arial"/>
          <w:sz w:val="20"/>
        </w:rPr>
        <w:t>scanner is disabled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</w:t>
      </w:r>
      <w:r w:rsidRPr="00E95509">
        <w:rPr>
          <w:rFonts w:ascii="Arial" w:hAnsi="Arial"/>
          <w:sz w:val="20"/>
        </w:rPr>
        <w:t>xisting loans displayed</w:t>
      </w:r>
    </w:p>
    <w:p w:rsidR="005D7CF6" w:rsidRDefault="005D7CF6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fine message displayed if relevant</w:t>
      </w:r>
    </w:p>
    <w:p w:rsidR="003310AC" w:rsidRDefault="003310AC" w:rsidP="005D7CF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At Loan limit message displayed</w:t>
      </w:r>
    </w:p>
    <w:p w:rsidR="003310AC" w:rsidRDefault="003310AC" w:rsidP="005D7CF6">
      <w:pPr>
        <w:pStyle w:val="bp"/>
        <w:spacing w:before="0" w:after="0"/>
        <w:rPr>
          <w:rFonts w:ascii="Arial" w:hAnsi="Arial"/>
          <w:sz w:val="20"/>
        </w:rPr>
      </w:pPr>
    </w:p>
    <w:p w:rsidR="005D7CF6" w:rsidRDefault="005D7CF6" w:rsidP="005D7CF6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5D7CF6" w:rsidRDefault="005D7CF6" w:rsidP="005D7CF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Member entity and DAO objects</w:t>
      </w:r>
    </w:p>
    <w:p w:rsidR="005D7CF6" w:rsidRDefault="005D7CF6" w:rsidP="005D7CF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Book entity and DAO objects</w:t>
      </w:r>
    </w:p>
    <w:p w:rsidR="005D7CF6" w:rsidRPr="0091603D" w:rsidRDefault="005D7CF6" w:rsidP="005D7CF6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Existing Loan DAO object</w:t>
      </w:r>
    </w:p>
    <w:p w:rsidR="005D7CF6" w:rsidRPr="0091603D" w:rsidRDefault="005D7CF6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D7CF6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642" w:rsidRDefault="00D67642">
      <w:r>
        <w:separator/>
      </w:r>
    </w:p>
  </w:endnote>
  <w:endnote w:type="continuationSeparator" w:id="0">
    <w:p w:rsidR="00D67642" w:rsidRDefault="00D67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65E6C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65E6C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642" w:rsidRDefault="00D67642">
      <w:r>
        <w:separator/>
      </w:r>
    </w:p>
  </w:footnote>
  <w:footnote w:type="continuationSeparator" w:id="0">
    <w:p w:rsidR="00D67642" w:rsidRDefault="00D67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D84D5F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NewLibrary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BorrowBook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8F05D2"/>
    <w:multiLevelType w:val="hybridMultilevel"/>
    <w:tmpl w:val="E41A45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EE2617E"/>
    <w:multiLevelType w:val="hybridMultilevel"/>
    <w:tmpl w:val="F2F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4D156D"/>
    <w:multiLevelType w:val="hybridMultilevel"/>
    <w:tmpl w:val="58ECE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006A27"/>
    <w:multiLevelType w:val="hybridMultilevel"/>
    <w:tmpl w:val="37AC2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6"/>
  </w:num>
  <w:num w:numId="25">
    <w:abstractNumId w:val="2"/>
  </w:num>
  <w:num w:numId="26">
    <w:abstractNumId w:val="23"/>
  </w:num>
  <w:num w:numId="27">
    <w:abstractNumId w:val="32"/>
  </w:num>
  <w:num w:numId="28">
    <w:abstractNumId w:val="19"/>
  </w:num>
  <w:num w:numId="29">
    <w:abstractNumId w:val="30"/>
  </w:num>
  <w:num w:numId="30">
    <w:abstractNumId w:val="10"/>
  </w:num>
  <w:num w:numId="31">
    <w:abstractNumId w:val="13"/>
  </w:num>
  <w:num w:numId="32">
    <w:abstractNumId w:val="9"/>
  </w:num>
  <w:num w:numId="33">
    <w:abstractNumId w:val="11"/>
  </w:num>
  <w:num w:numId="34">
    <w:abstractNumId w:val="31"/>
  </w:num>
  <w:num w:numId="35">
    <w:abstractNumId w:val="1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A291E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5E6C"/>
    <w:rsid w:val="00271060"/>
    <w:rsid w:val="00291668"/>
    <w:rsid w:val="002A7E47"/>
    <w:rsid w:val="002C1B7F"/>
    <w:rsid w:val="002C675F"/>
    <w:rsid w:val="002D07CF"/>
    <w:rsid w:val="002D1D0A"/>
    <w:rsid w:val="002D7BA4"/>
    <w:rsid w:val="002E347B"/>
    <w:rsid w:val="00317678"/>
    <w:rsid w:val="003310AC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4981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D7CF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751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A7CA4"/>
    <w:rsid w:val="00BE784F"/>
    <w:rsid w:val="00C03ACC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770CF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67642"/>
    <w:rsid w:val="00D71228"/>
    <w:rsid w:val="00D74923"/>
    <w:rsid w:val="00D84D5F"/>
    <w:rsid w:val="00D94615"/>
    <w:rsid w:val="00DA4ABE"/>
    <w:rsid w:val="00DA4AC5"/>
    <w:rsid w:val="00DA503D"/>
    <w:rsid w:val="00DB3DA8"/>
    <w:rsid w:val="00DF0CB1"/>
    <w:rsid w:val="00E115C7"/>
    <w:rsid w:val="00E11BB0"/>
    <w:rsid w:val="00E2755D"/>
    <w:rsid w:val="00E303EF"/>
    <w:rsid w:val="00E334AF"/>
    <w:rsid w:val="00E34904"/>
    <w:rsid w:val="00E3603E"/>
    <w:rsid w:val="00E430D5"/>
    <w:rsid w:val="00E5553C"/>
    <w:rsid w:val="00E72ACD"/>
    <w:rsid w:val="00E769D2"/>
    <w:rsid w:val="00E871F6"/>
    <w:rsid w:val="00E9165F"/>
    <w:rsid w:val="00E92496"/>
    <w:rsid w:val="00E95509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22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Liu, Yi</cp:lastModifiedBy>
  <cp:revision>16</cp:revision>
  <cp:lastPrinted>2003-10-05T22:49:00Z</cp:lastPrinted>
  <dcterms:created xsi:type="dcterms:W3CDTF">2015-07-22T01:49:00Z</dcterms:created>
  <dcterms:modified xsi:type="dcterms:W3CDTF">2015-10-04T06:58:00Z</dcterms:modified>
</cp:coreProperties>
</file>